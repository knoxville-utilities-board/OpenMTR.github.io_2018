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68F1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B19BB1A" wp14:editId="125AA8E5">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3DED1304" w14:textId="16D66F1F" w:rsidR="00C6554A" w:rsidRDefault="001E1D31" w:rsidP="00C6554A">
      <w:pPr>
        <w:pStyle w:val="Title"/>
      </w:pPr>
      <w:proofErr w:type="spellStart"/>
      <w:r>
        <w:t>OpenMTR</w:t>
      </w:r>
      <w:proofErr w:type="spellEnd"/>
    </w:p>
    <w:p w14:paraId="4AFF653B" w14:textId="236C1996" w:rsidR="00C6554A" w:rsidRPr="00D5413C" w:rsidRDefault="001E1D31" w:rsidP="00C6554A">
      <w:pPr>
        <w:pStyle w:val="Subtitle"/>
      </w:pPr>
      <w:r>
        <w:t xml:space="preserve">KUB Capstone project report </w:t>
      </w:r>
    </w:p>
    <w:p w14:paraId="2C58DF82" w14:textId="3970791E" w:rsidR="001E1D31" w:rsidRDefault="001E1D31" w:rsidP="00C6554A">
      <w:pPr>
        <w:pStyle w:val="ContactInfo"/>
      </w:pPr>
      <w:r>
        <w:t xml:space="preserve">Alan Carpenter   Matt </w:t>
      </w:r>
      <w:proofErr w:type="spellStart"/>
      <w:r>
        <w:t>Clinard</w:t>
      </w:r>
      <w:proofErr w:type="spellEnd"/>
      <w:r>
        <w:t xml:space="preserve">   Bryan Dingman   Nick </w:t>
      </w:r>
      <w:proofErr w:type="spellStart"/>
      <w:r>
        <w:t>Hietala</w:t>
      </w:r>
      <w:proofErr w:type="spellEnd"/>
      <w:r>
        <w:t xml:space="preserve">   Todd Reagan</w:t>
      </w:r>
    </w:p>
    <w:p w14:paraId="42DB6E09" w14:textId="7478F3F0" w:rsidR="00C6554A" w:rsidRDefault="00E43964" w:rsidP="00C6554A">
      <w:pPr>
        <w:pStyle w:val="ContactInfo"/>
      </w:pPr>
      <w:r>
        <w:t>Spring</w:t>
      </w:r>
      <w:r w:rsidR="001E1D31">
        <w:t xml:space="preserve"> 2018 </w:t>
      </w:r>
      <w:r w:rsidR="00C6554A">
        <w:br w:type="page"/>
      </w:r>
    </w:p>
    <w:p w14:paraId="69A945AE" w14:textId="62D37C6F" w:rsidR="001E1D31" w:rsidRPr="00CF6B2B" w:rsidRDefault="001E1D31" w:rsidP="00C6554A">
      <w:pPr>
        <w:pStyle w:val="ContactInfo"/>
        <w:rPr>
          <w:b/>
        </w:rPr>
      </w:pPr>
      <w:r w:rsidRPr="00CF6B2B">
        <w:rPr>
          <w:b/>
        </w:rPr>
        <w:lastRenderedPageBreak/>
        <w:t>Planning</w:t>
      </w:r>
    </w:p>
    <w:p w14:paraId="66598936" w14:textId="77777777" w:rsidR="00CF6B2B" w:rsidRDefault="00CF6B2B" w:rsidP="00C6554A">
      <w:pPr>
        <w:pStyle w:val="ContactInfo"/>
      </w:pPr>
    </w:p>
    <w:p w14:paraId="649A2615" w14:textId="22EC52F1" w:rsidR="001E1D31" w:rsidRDefault="001E1D31" w:rsidP="00695325">
      <w:pPr>
        <w:pStyle w:val="ContactInfo"/>
        <w:spacing w:line="480" w:lineRule="auto"/>
        <w:jc w:val="left"/>
      </w:pPr>
      <w:r>
        <w:tab/>
      </w:r>
      <w:proofErr w:type="spellStart"/>
      <w:r w:rsidR="00CF6B2B">
        <w:t>OpenMTR</w:t>
      </w:r>
      <w:proofErr w:type="spellEnd"/>
      <w:r w:rsidR="00CF6B2B">
        <w:t xml:space="preserve"> utilized multiple </w:t>
      </w:r>
      <w:r>
        <w:t xml:space="preserve">project management tools </w:t>
      </w:r>
      <w:r w:rsidR="00CF6B2B">
        <w:t>to facilitate the setup of project</w:t>
      </w:r>
      <w:r>
        <w:t xml:space="preserve"> milestone</w:t>
      </w:r>
      <w:r w:rsidR="00CF6B2B">
        <w:t xml:space="preserve">s.  </w:t>
      </w:r>
      <w:r>
        <w:t xml:space="preserve"> </w:t>
      </w:r>
      <w:r w:rsidR="00CF6B2B">
        <w:t xml:space="preserve">The </w:t>
      </w:r>
      <w:r w:rsidR="00695325">
        <w:t xml:space="preserve">team was </w:t>
      </w:r>
      <w:r w:rsidR="004A597A">
        <w:t>divided into specialty assignments</w:t>
      </w:r>
      <w:r w:rsidR="00CF6B2B">
        <w:t>:</w:t>
      </w:r>
    </w:p>
    <w:p w14:paraId="4755E2D0" w14:textId="5640BE63" w:rsidR="00CF6B2B" w:rsidRDefault="00CF6B2B" w:rsidP="00CF6B2B">
      <w:pPr>
        <w:pStyle w:val="ContactInfo"/>
        <w:jc w:val="left"/>
      </w:pPr>
    </w:p>
    <w:p w14:paraId="44EB2638" w14:textId="77777777" w:rsidR="00CF6B2B" w:rsidRDefault="00CF6B2B" w:rsidP="00CF6B2B">
      <w:pPr>
        <w:pStyle w:val="ContactInfo"/>
      </w:pPr>
      <w:r>
        <w:t>Matt - Project Management and Development</w:t>
      </w:r>
    </w:p>
    <w:p w14:paraId="0C261853" w14:textId="77777777" w:rsidR="00CF6B2B" w:rsidRDefault="00CF6B2B" w:rsidP="00CF6B2B">
      <w:pPr>
        <w:pStyle w:val="ContactInfo"/>
      </w:pPr>
      <w:r>
        <w:t xml:space="preserve">Bryan - </w:t>
      </w:r>
      <w:proofErr w:type="spellStart"/>
      <w:r>
        <w:t>OpenMTR</w:t>
      </w:r>
      <w:proofErr w:type="spellEnd"/>
      <w:r>
        <w:t xml:space="preserve"> Developer</w:t>
      </w:r>
    </w:p>
    <w:p w14:paraId="2C7FE3CC" w14:textId="77777777" w:rsidR="00CF6B2B" w:rsidRDefault="00CF6B2B" w:rsidP="00CF6B2B">
      <w:pPr>
        <w:pStyle w:val="ContactInfo"/>
      </w:pPr>
      <w:r>
        <w:t xml:space="preserve">Nick - </w:t>
      </w:r>
      <w:proofErr w:type="spellStart"/>
      <w:r>
        <w:t>OpenMTRDemo</w:t>
      </w:r>
      <w:proofErr w:type="spellEnd"/>
      <w:r>
        <w:t xml:space="preserve"> Developer</w:t>
      </w:r>
    </w:p>
    <w:p w14:paraId="4152D310" w14:textId="77777777" w:rsidR="00CF6B2B" w:rsidRDefault="00CF6B2B" w:rsidP="00CF6B2B">
      <w:pPr>
        <w:pStyle w:val="ContactInfo"/>
      </w:pPr>
      <w:r>
        <w:t>Alan - Website Developer</w:t>
      </w:r>
    </w:p>
    <w:p w14:paraId="09BED3A2" w14:textId="598B77C5" w:rsidR="00CF6B2B" w:rsidRDefault="00CF6B2B" w:rsidP="00CF6B2B">
      <w:pPr>
        <w:pStyle w:val="ContactInfo"/>
      </w:pPr>
      <w:r>
        <w:t>Todd - Website Content Developer</w:t>
      </w:r>
    </w:p>
    <w:p w14:paraId="567EB1DB" w14:textId="77777777" w:rsidR="00CF6B2B" w:rsidRDefault="00CF6B2B" w:rsidP="00CF6B2B">
      <w:pPr>
        <w:pStyle w:val="ContactInfo"/>
      </w:pPr>
    </w:p>
    <w:p w14:paraId="75C20DE3" w14:textId="6E2FFE6B" w:rsidR="00CF6B2B" w:rsidRDefault="00CF6B2B" w:rsidP="00695325">
      <w:pPr>
        <w:pStyle w:val="ContactInfo"/>
        <w:spacing w:line="480" w:lineRule="auto"/>
        <w:ind w:firstLine="720"/>
        <w:jc w:val="left"/>
      </w:pPr>
      <w:r>
        <w:t xml:space="preserve">The team communicated through several online resources including Trello, Slack, and Discord.  Trello uses a card system that allows all team members to see what tasks need to be done and who is doing them. </w:t>
      </w:r>
      <w:r w:rsidR="00AD4AA9">
        <w:t>Trello updated team members when cards were added, moved, or removed from lists.</w:t>
      </w:r>
      <w:r w:rsidR="00AD4AA9">
        <w:t xml:space="preserve">  </w:t>
      </w:r>
      <w:r>
        <w:t xml:space="preserve">Slack allowed our team to communicate in real time </w:t>
      </w:r>
      <w:r w:rsidR="00693CEF">
        <w:t>and</w:t>
      </w:r>
      <w:r>
        <w:t xml:space="preserve"> allowed for continuous integration with Trello</w:t>
      </w:r>
      <w:r w:rsidR="00AD4AA9">
        <w:t xml:space="preserve">.  </w:t>
      </w:r>
      <w:r>
        <w:t>Discord allowed our team to have meetings when we weren’t all able to meet in one location.</w:t>
      </w:r>
    </w:p>
    <w:p w14:paraId="3164A806" w14:textId="3BE51BBD" w:rsidR="00CF6B2B" w:rsidRDefault="00693CEF" w:rsidP="00695325">
      <w:pPr>
        <w:pStyle w:val="ContactInfo"/>
        <w:spacing w:line="480" w:lineRule="auto"/>
        <w:ind w:firstLine="720"/>
        <w:jc w:val="left"/>
      </w:pPr>
      <w:r>
        <w:t>Second, we needed a program to keep any team member from overwriting another member’s code</w:t>
      </w:r>
      <w:r w:rsidR="00695325">
        <w:t xml:space="preserve">, otherwise known as version control.  </w:t>
      </w:r>
      <w:r>
        <w:t xml:space="preserve">Git and GitHub were chosen </w:t>
      </w:r>
      <w:r w:rsidR="00AD4AA9">
        <w:t>for version control</w:t>
      </w:r>
      <w:r>
        <w:t xml:space="preserve">.  </w:t>
      </w:r>
      <w:r w:rsidR="00CF6B2B">
        <w:t>Git is an open source system designed for software projects big and small.</w:t>
      </w:r>
      <w:r>
        <w:t xml:space="preserve"> </w:t>
      </w:r>
      <w:r w:rsidR="00CF6B2B">
        <w:t>Git</w:t>
      </w:r>
      <w:r w:rsidR="00695325">
        <w:t>H</w:t>
      </w:r>
      <w:r w:rsidR="00CF6B2B">
        <w:t xml:space="preserve">ub is a web-based hosting service for version control using </w:t>
      </w:r>
      <w:r w:rsidR="00AD4AA9">
        <w:t>G</w:t>
      </w:r>
      <w:r w:rsidR="00CF6B2B">
        <w:t xml:space="preserve">it. It offers all the distributed version control and source code management functionality of </w:t>
      </w:r>
      <w:r w:rsidR="00AD4AA9">
        <w:t>G</w:t>
      </w:r>
      <w:r w:rsidR="00CF6B2B">
        <w:t>it as well as adding its own features.</w:t>
      </w:r>
    </w:p>
    <w:p w14:paraId="6A14F40E" w14:textId="7B2439E6" w:rsidR="00CF6B2B" w:rsidRDefault="00693CEF" w:rsidP="00695325">
      <w:pPr>
        <w:pStyle w:val="ContactInfo"/>
        <w:spacing w:line="480" w:lineRule="auto"/>
        <w:jc w:val="left"/>
      </w:pPr>
      <w:r>
        <w:tab/>
      </w:r>
      <w:r w:rsidR="00A12A3E">
        <w:t xml:space="preserve">Continuous Integration is a software development practice that is based on frequent integration of the code into a shared repository. Each integration is then verified by an automated build. The goal of continuous integration is to identify the problems </w:t>
      </w:r>
      <w:r w:rsidR="00695325">
        <w:t>in</w:t>
      </w:r>
      <w:r w:rsidR="00A12A3E">
        <w:t xml:space="preserve"> the development process earlier and more easily. </w:t>
      </w:r>
      <w:r w:rsidR="00695325">
        <w:t>Regular integration leads to</w:t>
      </w:r>
      <w:r w:rsidR="00A12A3E">
        <w:t xml:space="preserve"> less</w:t>
      </w:r>
      <w:r w:rsidR="00AD4AA9">
        <w:t xml:space="preserve"> time spent</w:t>
      </w:r>
      <w:r w:rsidR="00695325">
        <w:t xml:space="preserve"> looking</w:t>
      </w:r>
      <w:r w:rsidR="00A12A3E">
        <w:t xml:space="preserve"> for errors.</w:t>
      </w:r>
      <w:r w:rsidR="00695325">
        <w:t xml:space="preserve">  </w:t>
      </w:r>
    </w:p>
    <w:p w14:paraId="14CBA9D3" w14:textId="36096A11" w:rsidR="00695325" w:rsidRDefault="00695325" w:rsidP="00695325">
      <w:pPr>
        <w:pStyle w:val="ContactInfo"/>
        <w:spacing w:line="480" w:lineRule="auto"/>
        <w:jc w:val="left"/>
      </w:pPr>
      <w:r>
        <w:lastRenderedPageBreak/>
        <w:tab/>
        <w:t xml:space="preserve">We evaluated </w:t>
      </w:r>
      <w:proofErr w:type="spellStart"/>
      <w:r>
        <w:t>TravisCI</w:t>
      </w:r>
      <w:proofErr w:type="spellEnd"/>
      <w:r>
        <w:t xml:space="preserve">, </w:t>
      </w:r>
      <w:proofErr w:type="spellStart"/>
      <w:r>
        <w:t>CircleCI</w:t>
      </w:r>
      <w:proofErr w:type="spellEnd"/>
      <w:r>
        <w:t xml:space="preserve">, and Jenkins for continuous integration.  </w:t>
      </w:r>
      <w:r w:rsidR="00AD4AA9">
        <w:t xml:space="preserve"> We chose </w:t>
      </w:r>
      <w:proofErr w:type="spellStart"/>
      <w:r w:rsidRPr="00695325">
        <w:t>TravisCI</w:t>
      </w:r>
      <w:proofErr w:type="spellEnd"/>
      <w:r w:rsidR="00AD4AA9">
        <w:t xml:space="preserve"> for a couple of reasons.  </w:t>
      </w:r>
      <w:proofErr w:type="spellStart"/>
      <w:r w:rsidR="00AD4AA9">
        <w:t>TravisCI</w:t>
      </w:r>
      <w:proofErr w:type="spellEnd"/>
      <w:r w:rsidRPr="00695325">
        <w:t xml:space="preserve"> is an automation service that provides support building, deploying and automating our projects.</w:t>
      </w:r>
      <w:r>
        <w:t xml:space="preserve">  It supports the languages, we chose to use for this project, right out of the box.  </w:t>
      </w:r>
      <w:r w:rsidRPr="00695325">
        <w:t>Also, it’s free to open source projects</w:t>
      </w:r>
      <w:r>
        <w:t>!</w:t>
      </w:r>
    </w:p>
    <w:p w14:paraId="4BCBE1AB" w14:textId="6CB496D2" w:rsidR="001E1D31" w:rsidRDefault="00695325" w:rsidP="00695325">
      <w:pPr>
        <w:pStyle w:val="ContactInfo"/>
        <w:spacing w:line="480" w:lineRule="auto"/>
        <w:jc w:val="left"/>
      </w:pPr>
      <w:r>
        <w:tab/>
        <w:t xml:space="preserve">Lastly, we wanted a program that would analyze our code before it was sent out for review.  </w:t>
      </w:r>
      <w:r w:rsidR="00CF6B2B">
        <w:t xml:space="preserve">Better Code Hub provides the capability to highlight issues newly introduced during pull requests. This tool helps us keep our code base more in line </w:t>
      </w:r>
      <w:r>
        <w:t xml:space="preserve">by checking the code against multiple </w:t>
      </w:r>
      <w:r w:rsidR="00CF6B2B">
        <w:t>industry standards and practices.</w:t>
      </w:r>
    </w:p>
    <w:p w14:paraId="6EE59AC2" w14:textId="796EF9A9" w:rsidR="001E1D31" w:rsidRDefault="001E1D31" w:rsidP="001E1D31">
      <w:pPr>
        <w:pStyle w:val="ContactInfo"/>
        <w:jc w:val="left"/>
      </w:pPr>
    </w:p>
    <w:p w14:paraId="316CCBE5" w14:textId="504EFBFE" w:rsidR="001E1D31" w:rsidRDefault="001E1D31" w:rsidP="001E1D31">
      <w:pPr>
        <w:pStyle w:val="ContactInfo"/>
        <w:rPr>
          <w:b/>
        </w:rPr>
      </w:pPr>
      <w:r w:rsidRPr="00D32A08">
        <w:rPr>
          <w:b/>
        </w:rPr>
        <w:t>Gathering Requirements</w:t>
      </w:r>
    </w:p>
    <w:p w14:paraId="012631B1" w14:textId="77777777" w:rsidR="00700E0B" w:rsidRPr="00D32A08" w:rsidRDefault="00700E0B" w:rsidP="001E1D31">
      <w:pPr>
        <w:pStyle w:val="ContactInfo"/>
        <w:rPr>
          <w:b/>
        </w:rPr>
      </w:pPr>
    </w:p>
    <w:p w14:paraId="5F28AFB5" w14:textId="125FCA27" w:rsidR="001E1D31" w:rsidRDefault="001E1D31" w:rsidP="00700E0B">
      <w:pPr>
        <w:pStyle w:val="ContactInfo"/>
        <w:spacing w:line="480" w:lineRule="auto"/>
        <w:jc w:val="left"/>
      </w:pPr>
      <w:r>
        <w:tab/>
      </w:r>
      <w:r w:rsidR="00D32A08">
        <w:t xml:space="preserve">On </w:t>
      </w:r>
      <w:r w:rsidR="00A85A6F">
        <w:t>January 19</w:t>
      </w:r>
      <w:r w:rsidR="00A85A6F" w:rsidRPr="00A85A6F">
        <w:rPr>
          <w:vertAlign w:val="superscript"/>
        </w:rPr>
        <w:t>th</w:t>
      </w:r>
      <w:r w:rsidR="00A85A6F">
        <w:t>, 2018 the team met with representatives from Knoxville Utilities Board</w:t>
      </w:r>
      <w:r w:rsidR="00700E0B">
        <w:t xml:space="preserve"> </w:t>
      </w:r>
      <w:r w:rsidR="005B156B">
        <w:t xml:space="preserve">(KUB) </w:t>
      </w:r>
      <w:r w:rsidR="00700E0B">
        <w:t>for our initial meeting</w:t>
      </w:r>
      <w:r w:rsidR="00A85A6F">
        <w:t xml:space="preserve">.  </w:t>
      </w:r>
      <w:r w:rsidR="00D92A32">
        <w:t>De</w:t>
      </w:r>
      <w:r w:rsidR="009646C8">
        <w:t xml:space="preserve">Wayne </w:t>
      </w:r>
      <w:r w:rsidR="002B7A4C">
        <w:t>Lane</w:t>
      </w:r>
      <w:r w:rsidR="005B156B">
        <w:t>, Lead Application System Analyst/Programmer,</w:t>
      </w:r>
      <w:r w:rsidR="002B7A4C">
        <w:t xml:space="preserve"> </w:t>
      </w:r>
      <w:r w:rsidR="005B156B">
        <w:t>directed</w:t>
      </w:r>
      <w:r w:rsidR="009646C8">
        <w:t xml:space="preserve"> the meeting and gave an overview of the project.  He indicated we would be learning an important skill, working as a collaborative team, throughout this project.  He </w:t>
      </w:r>
      <w:r w:rsidR="002B7A4C">
        <w:t xml:space="preserve">also </w:t>
      </w:r>
      <w:r w:rsidR="009646C8">
        <w:t xml:space="preserve">revealed the minimal viable product that KUB would </w:t>
      </w:r>
      <w:r w:rsidR="00AD4AA9">
        <w:t>require</w:t>
      </w:r>
      <w:r w:rsidR="009646C8">
        <w:t xml:space="preserve"> from the team.  </w:t>
      </w:r>
    </w:p>
    <w:p w14:paraId="4E563289" w14:textId="77777777" w:rsidR="00E55CE7" w:rsidRDefault="009646C8" w:rsidP="00700E0B">
      <w:pPr>
        <w:pStyle w:val="ContactInfo"/>
        <w:spacing w:line="480" w:lineRule="auto"/>
        <w:jc w:val="left"/>
      </w:pPr>
      <w:r>
        <w:tab/>
        <w:t>KUB is in the process of switching out their utility meters</w:t>
      </w:r>
      <w:r w:rsidR="00AD4AA9">
        <w:t xml:space="preserve"> to digital models</w:t>
      </w:r>
      <w:r>
        <w:t xml:space="preserve">.  They </w:t>
      </w:r>
      <w:r w:rsidR="00AD4AA9">
        <w:t>require</w:t>
      </w:r>
      <w:r>
        <w:t xml:space="preserve"> an application that will compare the photographs</w:t>
      </w:r>
      <w:r w:rsidR="00AD4AA9">
        <w:t>,</w:t>
      </w:r>
      <w:r>
        <w:t xml:space="preserve"> of the</w:t>
      </w:r>
      <w:r w:rsidR="00AD4AA9">
        <w:t xml:space="preserve"> non-digital</w:t>
      </w:r>
      <w:r>
        <w:t xml:space="preserve"> meters</w:t>
      </w:r>
      <w:r w:rsidR="00AD4AA9">
        <w:t>,</w:t>
      </w:r>
      <w:r>
        <w:t xml:space="preserve"> with the information reported from their technicians.  </w:t>
      </w:r>
      <w:r w:rsidR="00AD4AA9">
        <w:t xml:space="preserve">As it stands, a KUB employee manually reviews these photographs by hand.  </w:t>
      </w:r>
      <w:r>
        <w:t xml:space="preserve">The application will </w:t>
      </w:r>
      <w:r w:rsidR="00AD4AA9">
        <w:t xml:space="preserve">be required </w:t>
      </w:r>
      <w:r>
        <w:t>to read in the metadata from the database of photos.  It will then iterate through the</w:t>
      </w:r>
      <w:r w:rsidR="00AD4AA9">
        <w:t xml:space="preserve"> chosen</w:t>
      </w:r>
      <w:r>
        <w:t xml:space="preserve"> photos, adhere to a pre-determined confidence interval, and return any photos that do not match the metadata in the database.  </w:t>
      </w:r>
    </w:p>
    <w:p w14:paraId="0D79F773" w14:textId="7BF703B5" w:rsidR="009646C8" w:rsidRDefault="009646C8" w:rsidP="00700E0B">
      <w:pPr>
        <w:pStyle w:val="ContactInfo"/>
        <w:spacing w:line="480" w:lineRule="auto"/>
        <w:jc w:val="left"/>
      </w:pPr>
      <w:r>
        <w:lastRenderedPageBreak/>
        <w:tab/>
        <w:t>Stretch goals</w:t>
      </w:r>
      <w:r w:rsidR="006C726A">
        <w:t xml:space="preserve">, for this project, </w:t>
      </w:r>
      <w:r>
        <w:t>includ</w:t>
      </w:r>
      <w:r w:rsidR="006C726A">
        <w:t>e</w:t>
      </w:r>
      <w:r>
        <w:t xml:space="preserve"> the development of an API that processes URL or photo upload, an Azure storage path, a demo</w:t>
      </w:r>
      <w:r w:rsidR="00700E0B">
        <w:t xml:space="preserve"> of the product, and the </w:t>
      </w:r>
      <w:r>
        <w:t xml:space="preserve">application being applied to electric meters.  </w:t>
      </w:r>
    </w:p>
    <w:p w14:paraId="752359C7" w14:textId="22B39EF8" w:rsidR="00700E0B" w:rsidRDefault="00700E0B" w:rsidP="00700E0B">
      <w:pPr>
        <w:pStyle w:val="ContactInfo"/>
        <w:spacing w:line="480" w:lineRule="auto"/>
        <w:jc w:val="left"/>
      </w:pPr>
      <w:r>
        <w:tab/>
      </w:r>
      <w:r w:rsidR="005B156B">
        <w:t>Application System Analysts/Programmers</w:t>
      </w:r>
      <w:r w:rsidR="00A94B8C">
        <w:t>,</w:t>
      </w:r>
      <w:r>
        <w:t xml:space="preserve"> from KUB</w:t>
      </w:r>
      <w:r w:rsidR="00A94B8C">
        <w:t>,</w:t>
      </w:r>
      <w:r>
        <w:t xml:space="preserve"> also joined several of our meetings throughout the semester.  They assisted in making sure our work followed the desired path </w:t>
      </w:r>
      <w:r w:rsidR="005B156B">
        <w:t>and gave technical guidance.</w:t>
      </w:r>
      <w:r w:rsidR="00E55CE7">
        <w:t xml:space="preserve">  Team members were updated through weekly blog posts and Trello/Slack messages.  The KUB team made themselves available through multiple channels of communication </w:t>
      </w:r>
      <w:r w:rsidR="00E41542">
        <w:t xml:space="preserve">to pass along updates or requirements.  </w:t>
      </w:r>
      <w:r w:rsidR="005B156B">
        <w:t xml:space="preserve">  </w:t>
      </w:r>
      <w:r>
        <w:t xml:space="preserve">  </w:t>
      </w:r>
    </w:p>
    <w:p w14:paraId="7972502D" w14:textId="489C4F51" w:rsidR="001E1D31" w:rsidRPr="00DD1EFD" w:rsidRDefault="008D2070" w:rsidP="00700E0B">
      <w:pPr>
        <w:pStyle w:val="ContactInfo"/>
        <w:rPr>
          <w:b/>
        </w:rPr>
      </w:pPr>
      <w:r w:rsidRPr="00DD1EFD">
        <w:rPr>
          <w:b/>
        </w:rPr>
        <w:t>Analysis</w:t>
      </w:r>
    </w:p>
    <w:p w14:paraId="2F9BB85C" w14:textId="77777777" w:rsidR="00DD1EFD" w:rsidRDefault="00DD1EFD" w:rsidP="00700E0B">
      <w:pPr>
        <w:pStyle w:val="ContactInfo"/>
      </w:pPr>
    </w:p>
    <w:p w14:paraId="22468038" w14:textId="6200B6C6" w:rsidR="00D84E12" w:rsidRDefault="00D84E12" w:rsidP="00F930C7">
      <w:pPr>
        <w:pStyle w:val="ContactInfo"/>
        <w:spacing w:line="480" w:lineRule="auto"/>
        <w:jc w:val="left"/>
      </w:pPr>
      <w:r>
        <w:tab/>
        <w:t xml:space="preserve">Several challenges were presented with the project.  The team would be building an application from the ground up.  Optical recognition programs are not 100% guaranteed to analyze a photo.  The quality of the photo presented other issues to consider i.e. dirt in the dial area, glare, and angle of the shot.   </w:t>
      </w:r>
    </w:p>
    <w:p w14:paraId="2C29708F" w14:textId="2B7CB025" w:rsidR="008D2070" w:rsidRDefault="008D2070" w:rsidP="00F930C7">
      <w:pPr>
        <w:pStyle w:val="ContactInfo"/>
        <w:spacing w:line="480" w:lineRule="auto"/>
        <w:jc w:val="left"/>
      </w:pPr>
      <w:r>
        <w:tab/>
        <w:t xml:space="preserve">This section will </w:t>
      </w:r>
      <w:r w:rsidR="006C726A">
        <w:t xml:space="preserve">provide a brief description of a use case for </w:t>
      </w:r>
      <w:proofErr w:type="spellStart"/>
      <w:r w:rsidR="006C726A">
        <w:t>OpenMTR</w:t>
      </w:r>
      <w:proofErr w:type="spellEnd"/>
      <w:r w:rsidR="006C726A">
        <w:t>.  The actor, in this use case, include</w:t>
      </w:r>
      <w:r w:rsidR="00880F17">
        <w:t>d</w:t>
      </w:r>
      <w:r w:rsidR="006C726A">
        <w:t xml:space="preserve"> any KUB employee with access to the </w:t>
      </w:r>
      <w:proofErr w:type="spellStart"/>
      <w:r w:rsidR="006C726A">
        <w:t>OpenMTR</w:t>
      </w:r>
      <w:proofErr w:type="spellEnd"/>
      <w:r w:rsidR="006C726A">
        <w:t xml:space="preserve"> application.</w:t>
      </w:r>
      <w:r w:rsidR="00880F17">
        <w:t xml:space="preserve">  </w:t>
      </w:r>
      <w:r w:rsidR="006C726A">
        <w:t xml:space="preserve">  </w:t>
      </w:r>
    </w:p>
    <w:p w14:paraId="09BD49ED" w14:textId="79C47AF6" w:rsidR="007A71F0" w:rsidRDefault="007A71F0" w:rsidP="00F930C7">
      <w:pPr>
        <w:pStyle w:val="ContactInfo"/>
        <w:spacing w:line="480" w:lineRule="auto"/>
        <w:ind w:firstLine="720"/>
        <w:jc w:val="left"/>
      </w:pPr>
      <w:r>
        <w:t xml:space="preserve">Preconditions </w:t>
      </w:r>
      <w:r w:rsidR="007B7F0F">
        <w:t xml:space="preserve">include the photo being of a KUB meter.  </w:t>
      </w:r>
      <w:r>
        <w:t xml:space="preserve"> Anything the solution can</w:t>
      </w:r>
      <w:r w:rsidR="00F930C7">
        <w:t xml:space="preserve"> </w:t>
      </w:r>
      <w:r>
        <w:t>assume to be true when the use case begins.</w:t>
      </w:r>
    </w:p>
    <w:p w14:paraId="3DDBA52A" w14:textId="0AB884CF" w:rsidR="007A71F0" w:rsidRDefault="00F930C7" w:rsidP="00F930C7">
      <w:pPr>
        <w:pStyle w:val="ContactInfo"/>
        <w:spacing w:line="480" w:lineRule="auto"/>
      </w:pPr>
      <w:r>
        <w:t xml:space="preserve">Flowchart link here or photo </w:t>
      </w:r>
    </w:p>
    <w:p w14:paraId="1B819410" w14:textId="56A94506" w:rsidR="008D2070" w:rsidRDefault="007B7F0F" w:rsidP="00F930C7">
      <w:pPr>
        <w:pStyle w:val="ContactInfo"/>
        <w:spacing w:line="480" w:lineRule="auto"/>
        <w:ind w:firstLine="720"/>
        <w:jc w:val="left"/>
      </w:pPr>
      <w:r>
        <w:t>Use case p</w:t>
      </w:r>
      <w:r w:rsidR="007A71F0">
        <w:t xml:space="preserve">ost </w:t>
      </w:r>
      <w:r>
        <w:t>c</w:t>
      </w:r>
      <w:r w:rsidR="007A71F0">
        <w:t>onditions</w:t>
      </w:r>
      <w:r>
        <w:t xml:space="preserve"> include a clean read of the number displayed in the meter.  If the number matches the number in the metadata the photo is ignored.  If the numbers do not match, the employee is alerted to this photo for further review.   </w:t>
      </w:r>
    </w:p>
    <w:p w14:paraId="5F928BCA" w14:textId="1409B60D" w:rsidR="008D2070" w:rsidRDefault="008D2070" w:rsidP="00F930C7">
      <w:pPr>
        <w:pStyle w:val="ContactInfo"/>
        <w:spacing w:line="480" w:lineRule="auto"/>
        <w:jc w:val="left"/>
      </w:pPr>
    </w:p>
    <w:p w14:paraId="5399D941" w14:textId="503065DC" w:rsidR="008D2070" w:rsidRDefault="008D2070" w:rsidP="008D2070">
      <w:pPr>
        <w:pStyle w:val="ContactInfo"/>
        <w:jc w:val="left"/>
      </w:pPr>
    </w:p>
    <w:p w14:paraId="6BC07B31" w14:textId="5242F193" w:rsidR="008D2070" w:rsidRDefault="008D2070" w:rsidP="008D2070">
      <w:pPr>
        <w:pStyle w:val="ContactInfo"/>
        <w:jc w:val="left"/>
      </w:pPr>
    </w:p>
    <w:p w14:paraId="6D3A6818" w14:textId="74B85CCC" w:rsidR="008D2070" w:rsidRDefault="008D2070" w:rsidP="008D2070">
      <w:pPr>
        <w:pStyle w:val="ContactInfo"/>
        <w:jc w:val="left"/>
      </w:pPr>
    </w:p>
    <w:p w14:paraId="5FCCF684" w14:textId="551A2242" w:rsidR="008D2070" w:rsidRDefault="008D2070" w:rsidP="008D2070">
      <w:pPr>
        <w:pStyle w:val="ContactInfo"/>
        <w:jc w:val="left"/>
      </w:pPr>
    </w:p>
    <w:p w14:paraId="7904569F" w14:textId="52B8F555" w:rsidR="008D2070" w:rsidRDefault="008D2070" w:rsidP="008D2070">
      <w:pPr>
        <w:pStyle w:val="ContactInfo"/>
        <w:rPr>
          <w:b/>
        </w:rPr>
      </w:pPr>
      <w:r w:rsidRPr="00DD1EFD">
        <w:rPr>
          <w:b/>
        </w:rPr>
        <w:t>Design</w:t>
      </w:r>
    </w:p>
    <w:p w14:paraId="1CA8B10C" w14:textId="77777777" w:rsidR="00747136" w:rsidRPr="00DD1EFD" w:rsidRDefault="00747136" w:rsidP="008D2070">
      <w:pPr>
        <w:pStyle w:val="ContactInfo"/>
        <w:rPr>
          <w:b/>
        </w:rPr>
      </w:pPr>
    </w:p>
    <w:p w14:paraId="21168775" w14:textId="41174135" w:rsidR="00407BF0" w:rsidRDefault="008D2070" w:rsidP="00407BF0">
      <w:pPr>
        <w:pStyle w:val="ContactInfo"/>
        <w:spacing w:line="480" w:lineRule="auto"/>
        <w:jc w:val="left"/>
      </w:pPr>
      <w:r>
        <w:tab/>
      </w:r>
      <w:r w:rsidR="00880F17">
        <w:t xml:space="preserve">Once the customer specifications were given to the team, thoughts on how the application would look and act began.  The team was required to make a console-based application using the programming language, C#, in a .NET environment.  We did not use a database </w:t>
      </w:r>
      <w:r w:rsidR="00E41542">
        <w:t>for this application as the data is accessed through a file path</w:t>
      </w:r>
      <w:r w:rsidR="00880F17">
        <w:t xml:space="preserve">.   The application is </w:t>
      </w:r>
      <w:r w:rsidR="00D84E12">
        <w:t>an open source project and no personal identification information is in the photo metadata.  Therefore, we did not implement any security protocols for accessing this application.  The project did not utilize any legacy code or code from another person’s project.   OpenCV was utilized and it is open sou</w:t>
      </w:r>
      <w:r w:rsidR="00DD1CAC">
        <w:t xml:space="preserve">rce.  </w:t>
      </w:r>
    </w:p>
    <w:p w14:paraId="1D22744C" w14:textId="43D78907" w:rsidR="00E41542" w:rsidRDefault="00407BF0" w:rsidP="00407BF0">
      <w:pPr>
        <w:pStyle w:val="ContactInfo"/>
        <w:spacing w:line="480" w:lineRule="auto"/>
        <w:ind w:firstLine="720"/>
        <w:jc w:val="left"/>
      </w:pPr>
      <w:r>
        <w:t xml:space="preserve">The procedural design describes structured programming </w:t>
      </w:r>
      <w:r w:rsidR="00DD1CAC">
        <w:t xml:space="preserve">concepts that satisfy the requirements of the customer.  </w:t>
      </w:r>
      <w:r>
        <w:t xml:space="preserve"> These design mediums enable the designer to represent procedural detail, that facilitates translation to code. This blueprint for implementation forms the basis for all subsequent software engineering work.</w:t>
      </w:r>
    </w:p>
    <w:p w14:paraId="2AFD76B3" w14:textId="77777777" w:rsidR="00432B7C" w:rsidRDefault="00DD1CAC" w:rsidP="00407BF0">
      <w:pPr>
        <w:pStyle w:val="ContactInfo"/>
        <w:spacing w:line="480" w:lineRule="auto"/>
        <w:ind w:firstLine="720"/>
        <w:jc w:val="left"/>
      </w:pPr>
      <w:r>
        <w:t xml:space="preserve">KUB required the application to be able to “read” the numbers from a meter and check them against the metadata from their technicians’ photos.  To achieve this goal, the programmers first worked to isolate the area of the dials in the photos.  Methods were developed to return rectangle and circle shapes in the photo.  Once those shapes were found, the second requirement was to read the number.  </w:t>
      </w:r>
    </w:p>
    <w:p w14:paraId="3EB0A982" w14:textId="0E999CE1" w:rsidR="00DD1CAC" w:rsidRDefault="00DD1CAC" w:rsidP="00407BF0">
      <w:pPr>
        <w:pStyle w:val="ContactInfo"/>
        <w:spacing w:line="480" w:lineRule="auto"/>
        <w:ind w:firstLine="720"/>
        <w:jc w:val="left"/>
      </w:pPr>
      <w:r>
        <w:t>Two methods were developed for this issue.  Dial meters represented circle shapes.  Those circle shapes were then broken down into equal sections that represented the area of a number on a dial.</w:t>
      </w:r>
      <w:r w:rsidR="00432B7C">
        <w:t xml:space="preserve">  To read the number, the angle of the dial was measured.  Removing background “noise” and returning black and white images allowed for dial isolation.  A </w:t>
      </w:r>
      <w:r w:rsidR="00432B7C">
        <w:lastRenderedPageBreak/>
        <w:t xml:space="preserve">method was designed to find the center of the dial (circle shape) and the furthest point in the circle.  This point represented the end of the dial and allowed for finding the number based on quadrant location.  </w:t>
      </w:r>
      <w:bookmarkStart w:id="5" w:name="_GoBack"/>
      <w:bookmarkEnd w:id="5"/>
      <w:r>
        <w:t xml:space="preserve">  </w:t>
      </w:r>
    </w:p>
    <w:p w14:paraId="5605DA4C" w14:textId="2E0FEEAA" w:rsidR="008D2070" w:rsidRDefault="008D2070" w:rsidP="008D2070">
      <w:pPr>
        <w:pStyle w:val="ContactInfo"/>
        <w:rPr>
          <w:b/>
        </w:rPr>
      </w:pPr>
      <w:r w:rsidRPr="00DD1EFD">
        <w:rPr>
          <w:b/>
        </w:rPr>
        <w:t>Implementation</w:t>
      </w:r>
    </w:p>
    <w:p w14:paraId="0F7CFA55" w14:textId="77777777" w:rsidR="00DD1EFD" w:rsidRPr="00DD1EFD" w:rsidRDefault="00DD1EFD" w:rsidP="008D2070">
      <w:pPr>
        <w:pStyle w:val="ContactInfo"/>
        <w:rPr>
          <w:b/>
        </w:rPr>
      </w:pPr>
    </w:p>
    <w:p w14:paraId="09F6DF96" w14:textId="40D0C9A5" w:rsidR="00D30A55" w:rsidRDefault="008D2070" w:rsidP="00D30A55">
      <w:pPr>
        <w:pStyle w:val="ContactInfo"/>
        <w:spacing w:line="480" w:lineRule="auto"/>
        <w:jc w:val="both"/>
      </w:pPr>
      <w:r>
        <w:tab/>
      </w:r>
      <w:proofErr w:type="spellStart"/>
      <w:r w:rsidR="00A822FD">
        <w:t>OpenMTR</w:t>
      </w:r>
      <w:proofErr w:type="spellEnd"/>
      <w:r w:rsidR="00A822FD">
        <w:t xml:space="preserve"> is a .NET framework console application that utilizes Optical Character </w:t>
      </w:r>
      <w:r w:rsidR="00A822FD">
        <w:t>re</w:t>
      </w:r>
      <w:r w:rsidR="00A822FD">
        <w:t>cognition to read water and gas meters.</w:t>
      </w:r>
      <w:r w:rsidR="00A822FD">
        <w:t xml:space="preserve">  </w:t>
      </w:r>
      <w:r w:rsidR="00D30A55">
        <w:t>I</w:t>
      </w:r>
      <w:r w:rsidR="00D30A55" w:rsidRPr="00206CF2">
        <w:t>mplement</w:t>
      </w:r>
      <w:r w:rsidR="00D30A55">
        <w:t>ation combines</w:t>
      </w:r>
      <w:r w:rsidR="00D30A55" w:rsidRPr="00206CF2">
        <w:t xml:space="preserve"> the design into source code through coding.</w:t>
      </w:r>
      <w:r w:rsidR="00D30A55">
        <w:t xml:space="preserve">  We used GitHub to maintain our code repository.  We combined all the modules together and detected errors or defects with Better Code Hub.</w:t>
      </w:r>
      <w:r w:rsidR="00B4394A">
        <w:t xml:space="preserve">  An Agile approach was utilized with Trello</w:t>
      </w:r>
      <w:r w:rsidR="00880F17">
        <w:t xml:space="preserve"> as the documentation software.  </w:t>
      </w:r>
      <w:r w:rsidR="00B4394A">
        <w:t xml:space="preserve"> </w:t>
      </w:r>
      <w:r w:rsidR="00D30A55">
        <w:t xml:space="preserve">  </w:t>
      </w:r>
    </w:p>
    <w:p w14:paraId="25971AF6" w14:textId="77777777" w:rsidR="00F930C7" w:rsidRDefault="00D30A55" w:rsidP="00D30A55">
      <w:pPr>
        <w:pStyle w:val="ContactInfo"/>
        <w:spacing w:line="480" w:lineRule="auto"/>
        <w:ind w:firstLine="720"/>
        <w:jc w:val="both"/>
      </w:pPr>
      <w:r>
        <w:t>Other t</w:t>
      </w:r>
      <w:r w:rsidR="00A822FD">
        <w:t>echnologies used</w:t>
      </w:r>
      <w:r>
        <w:t xml:space="preserve"> included</w:t>
      </w:r>
      <w:r w:rsidR="00A822FD">
        <w:t xml:space="preserve"> </w:t>
      </w:r>
      <w:r w:rsidR="00A822FD">
        <w:t>OpenCV</w:t>
      </w:r>
      <w:r w:rsidR="00A822FD">
        <w:t xml:space="preserve">, </w:t>
      </w:r>
      <w:proofErr w:type="spellStart"/>
      <w:r w:rsidR="00A822FD">
        <w:t>OpenCVSharp</w:t>
      </w:r>
      <w:proofErr w:type="spellEnd"/>
      <w:r w:rsidR="00A822FD">
        <w:t>,</w:t>
      </w:r>
      <w:r>
        <w:t xml:space="preserve"> </w:t>
      </w:r>
      <w:proofErr w:type="spellStart"/>
      <w:r w:rsidR="00A822FD">
        <w:t>Newton</w:t>
      </w:r>
      <w:r w:rsidR="00A822FD">
        <w:t>S</w:t>
      </w:r>
      <w:r w:rsidR="00A822FD">
        <w:t>oft</w:t>
      </w:r>
      <w:proofErr w:type="spellEnd"/>
      <w:r w:rsidR="00A822FD">
        <w:t>, and</w:t>
      </w:r>
      <w:r w:rsidR="00A822FD">
        <w:t xml:space="preserve"> JSON</w:t>
      </w:r>
      <w:r w:rsidR="00A822FD">
        <w:t xml:space="preserve">.  </w:t>
      </w:r>
      <w:r w:rsidR="00DD1EFD">
        <w:t>V</w:t>
      </w:r>
      <w:r w:rsidR="008D2070">
        <w:t>arious</w:t>
      </w:r>
      <w:r w:rsidR="00DD1EFD">
        <w:t xml:space="preserve"> frameworks and </w:t>
      </w:r>
      <w:r w:rsidR="008D2070">
        <w:t xml:space="preserve">programming languages </w:t>
      </w:r>
      <w:r w:rsidR="00DD1EFD">
        <w:t xml:space="preserve">were </w:t>
      </w:r>
      <w:r w:rsidR="008D2070">
        <w:t>utilized throughout the project.</w:t>
      </w:r>
      <w:r w:rsidR="00DD1EFD">
        <w:t xml:space="preserve">  </w:t>
      </w:r>
      <w:r w:rsidR="00A734FA">
        <w:t>Notepad++</w:t>
      </w:r>
      <w:r w:rsidR="005B156B">
        <w:t>, a</w:t>
      </w:r>
      <w:r w:rsidR="00A734FA">
        <w:t xml:space="preserve"> free source code editor and replacement for Notepad</w:t>
      </w:r>
      <w:r w:rsidR="005B156B">
        <w:t>, was used for editing website code</w:t>
      </w:r>
      <w:r w:rsidR="00DD1EFD">
        <w:t xml:space="preserve">.  </w:t>
      </w:r>
      <w:r w:rsidR="00747136">
        <w:t>PowerPoint</w:t>
      </w:r>
      <w:r w:rsidR="005B156B">
        <w:t>, a</w:t>
      </w:r>
      <w:r w:rsidR="00A734FA">
        <w:t xml:space="preserve"> presentation program that was released in the 80’s, it is now synonymous with presentations around the world.</w:t>
      </w:r>
      <w:r w:rsidR="00DD1EFD">
        <w:t xml:space="preserve">  </w:t>
      </w:r>
      <w:r w:rsidR="005B156B">
        <w:t xml:space="preserve">We used </w:t>
      </w:r>
      <w:r w:rsidR="00747136">
        <w:t>PowerPoint to illustrate</w:t>
      </w:r>
      <w:r w:rsidR="005B156B">
        <w:t xml:space="preserve"> our demo application.</w:t>
      </w:r>
      <w:r w:rsidR="00747136">
        <w:t xml:space="preserve">  </w:t>
      </w:r>
      <w:r w:rsidR="00A734FA">
        <w:t>Atom.io</w:t>
      </w:r>
      <w:r w:rsidR="00747136">
        <w:t>,</w:t>
      </w:r>
      <w:r w:rsidR="00A734FA">
        <w:t xml:space="preserve"> a hackable </w:t>
      </w:r>
      <w:r w:rsidR="00DD1EFD">
        <w:t>web-based</w:t>
      </w:r>
      <w:r w:rsidR="00A734FA">
        <w:t xml:space="preserve"> text editor from Git</w:t>
      </w:r>
      <w:r w:rsidR="00747136">
        <w:t>H</w:t>
      </w:r>
      <w:r w:rsidR="00A734FA">
        <w:t>ub</w:t>
      </w:r>
      <w:r w:rsidR="00747136">
        <w:t>, was used for version control and code editing.</w:t>
      </w:r>
      <w:r w:rsidR="00DD1EFD">
        <w:t xml:space="preserve">  </w:t>
      </w:r>
      <w:r w:rsidR="00A734FA">
        <w:t xml:space="preserve">Brackets was designed as a ground up </w:t>
      </w:r>
      <w:r w:rsidR="00DD1EFD">
        <w:t>front-end</w:t>
      </w:r>
      <w:r w:rsidR="00A734FA">
        <w:t xml:space="preserve"> text editor designed for web designers</w:t>
      </w:r>
      <w:r w:rsidR="00747136">
        <w:t xml:space="preserve"> and was used with Markdown editing</w:t>
      </w:r>
      <w:r w:rsidR="00A734FA">
        <w:t>.</w:t>
      </w:r>
    </w:p>
    <w:p w14:paraId="0D0EC7F5" w14:textId="6F4E4A26" w:rsidR="002C74C0" w:rsidRDefault="00F930C7" w:rsidP="00D30A55">
      <w:pPr>
        <w:pStyle w:val="ContactInfo"/>
        <w:spacing w:line="480" w:lineRule="auto"/>
        <w:ind w:firstLine="720"/>
        <w:jc w:val="both"/>
      </w:pPr>
      <w:r>
        <w:t>Mic</w:t>
      </w:r>
      <w:r w:rsidR="00A734FA">
        <w:t>rosoft Visual Studio</w:t>
      </w:r>
      <w:r w:rsidR="00747136">
        <w:t xml:space="preserve"> 2018, an</w:t>
      </w:r>
      <w:r w:rsidR="00A734FA">
        <w:t xml:space="preserve"> integrated IDE</w:t>
      </w:r>
      <w:r w:rsidR="00747136">
        <w:t>,</w:t>
      </w:r>
      <w:r w:rsidR="00A734FA">
        <w:t xml:space="preserve"> from Microsoft that can produce both native and managed code.</w:t>
      </w:r>
      <w:r w:rsidR="00747136">
        <w:t xml:space="preserve">  A .NET framework, in conjunction with the C# programming language,</w:t>
      </w:r>
      <w:r w:rsidR="00D30A55">
        <w:t xml:space="preserve"> was used</w:t>
      </w:r>
      <w:r w:rsidR="00747136">
        <w:t xml:space="preserve"> to develop our console application and demo program.</w:t>
      </w:r>
      <w:r>
        <w:t xml:space="preserve">  Th demo program can show multiple filters being applied, one at a time, to an image of a meter.  The demo shows what the application is doing behind-the-scenes</w:t>
      </w:r>
      <w:r w:rsidR="00747136">
        <w:t xml:space="preserve"> </w:t>
      </w:r>
      <w:r>
        <w:t xml:space="preserve">and reduces clutter in the display.  The application is a clean display that returns the essential </w:t>
      </w:r>
      <w:r>
        <w:lastRenderedPageBreak/>
        <w:t>information of whether the photo matched the metadata.</w:t>
      </w:r>
      <w:r w:rsidR="00407BF0">
        <w:t xml:space="preserve">  The program was designed to be open source and is available on GitHub under </w:t>
      </w:r>
      <w:proofErr w:type="spellStart"/>
      <w:r w:rsidR="00407BF0">
        <w:t>OpenMTR</w:t>
      </w:r>
      <w:proofErr w:type="spellEnd"/>
      <w:r w:rsidR="00407BF0">
        <w:t xml:space="preserve">. </w:t>
      </w:r>
      <w:r>
        <w:t xml:space="preserve">   </w:t>
      </w:r>
    </w:p>
    <w:sectPr w:rsidR="002C74C0">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B4213" w14:textId="77777777" w:rsidR="00FE1EE9" w:rsidRDefault="00FE1EE9" w:rsidP="00C6554A">
      <w:pPr>
        <w:spacing w:before="0" w:after="0" w:line="240" w:lineRule="auto"/>
      </w:pPr>
      <w:r>
        <w:separator/>
      </w:r>
    </w:p>
  </w:endnote>
  <w:endnote w:type="continuationSeparator" w:id="0">
    <w:p w14:paraId="0BB2EEFE" w14:textId="77777777" w:rsidR="00FE1EE9" w:rsidRDefault="00FE1EE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077E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7C365" w14:textId="77777777" w:rsidR="00FE1EE9" w:rsidRDefault="00FE1EE9" w:rsidP="00C6554A">
      <w:pPr>
        <w:spacing w:before="0" w:after="0" w:line="240" w:lineRule="auto"/>
      </w:pPr>
      <w:r>
        <w:separator/>
      </w:r>
    </w:p>
  </w:footnote>
  <w:footnote w:type="continuationSeparator" w:id="0">
    <w:p w14:paraId="7BEF7993" w14:textId="77777777" w:rsidR="00FE1EE9" w:rsidRDefault="00FE1EE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31"/>
    <w:rsid w:val="00134486"/>
    <w:rsid w:val="001E1D31"/>
    <w:rsid w:val="00206CF2"/>
    <w:rsid w:val="002554CD"/>
    <w:rsid w:val="00293B83"/>
    <w:rsid w:val="002B4294"/>
    <w:rsid w:val="002B7A4C"/>
    <w:rsid w:val="00333D0D"/>
    <w:rsid w:val="00387CB9"/>
    <w:rsid w:val="00407BF0"/>
    <w:rsid w:val="00432B7C"/>
    <w:rsid w:val="004A597A"/>
    <w:rsid w:val="004C049F"/>
    <w:rsid w:val="005000E2"/>
    <w:rsid w:val="005B156B"/>
    <w:rsid w:val="00693CEF"/>
    <w:rsid w:val="00695325"/>
    <w:rsid w:val="006A3CE7"/>
    <w:rsid w:val="006B40DB"/>
    <w:rsid w:val="006C726A"/>
    <w:rsid w:val="006E344E"/>
    <w:rsid w:val="00700E0B"/>
    <w:rsid w:val="00747136"/>
    <w:rsid w:val="007A11F6"/>
    <w:rsid w:val="007A71F0"/>
    <w:rsid w:val="007B7F0F"/>
    <w:rsid w:val="007E3178"/>
    <w:rsid w:val="00804A6E"/>
    <w:rsid w:val="00880F17"/>
    <w:rsid w:val="008D2070"/>
    <w:rsid w:val="009418CD"/>
    <w:rsid w:val="009646C8"/>
    <w:rsid w:val="00A12A3E"/>
    <w:rsid w:val="00A173E5"/>
    <w:rsid w:val="00A734FA"/>
    <w:rsid w:val="00A822FD"/>
    <w:rsid w:val="00A85A6F"/>
    <w:rsid w:val="00A94B8C"/>
    <w:rsid w:val="00AD4AA9"/>
    <w:rsid w:val="00B4394A"/>
    <w:rsid w:val="00B43B97"/>
    <w:rsid w:val="00C6554A"/>
    <w:rsid w:val="00CF6B2B"/>
    <w:rsid w:val="00D30A55"/>
    <w:rsid w:val="00D32A08"/>
    <w:rsid w:val="00D84E12"/>
    <w:rsid w:val="00D92A32"/>
    <w:rsid w:val="00DD1CAC"/>
    <w:rsid w:val="00DD1EFD"/>
    <w:rsid w:val="00E41542"/>
    <w:rsid w:val="00E43964"/>
    <w:rsid w:val="00E55CE7"/>
    <w:rsid w:val="00ED7C44"/>
    <w:rsid w:val="00F930C7"/>
    <w:rsid w:val="00FE1AFD"/>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52047"/>
  <w15:chartTrackingRefBased/>
  <w15:docId w15:val="{0324CDB3-0ACF-4E46-8D8E-93100E91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0</TotalTime>
  <Pages>7</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Carpenter</dc:creator>
  <cp:keywords/>
  <dc:description/>
  <cp:lastModifiedBy>Alan Carpenter</cp:lastModifiedBy>
  <cp:revision>2</cp:revision>
  <dcterms:created xsi:type="dcterms:W3CDTF">2018-04-04T14:32:00Z</dcterms:created>
  <dcterms:modified xsi:type="dcterms:W3CDTF">2018-04-04T14:32:00Z</dcterms:modified>
</cp:coreProperties>
</file>